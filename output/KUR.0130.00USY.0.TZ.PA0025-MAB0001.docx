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Default="00377E44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ВЕДОМОСТЬ</w:t>
      </w:r>
      <w:r>
        <w:rPr>
          <w:rFonts w:ascii="Arial" w:hAnsi="Arial" w:cs="Arial"/>
          <w:b/>
          <w:sz w:val="28"/>
          <w:szCs w:val="28"/>
        </w:rPr>
        <w:t xml:space="preserve"> ДОКУМЕНТОВ КОМПЛЕКТА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082"/>
        <w:gridCol w:w="1304"/>
      </w:tblGrid>
      <w:tr w:rsidR="00377E44" w:rsidRPr="00CE3AD7" w:rsidTr="00CE3AD7">
        <w:trPr>
          <w:trHeight w:val="567"/>
          <w:tblHeader/>
        </w:trPr>
        <w:tc>
          <w:tcPr>
            <w:tcW w:w="425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4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DE375A" w:rsidRPr="00DE375A" w:rsidTr="00CE3AD7">
        <w:trPr>
          <w:trHeight w:val="454"/>
        </w:trPr>
        <w:tc>
          <w:tcPr>
            <w:tcW w:w="4252" w:type="dxa"/>
            <w:vAlign w:val="center"/>
          </w:tcPr>
          <w:p w:rsidR="00DE375A" w:rsidRPr="001167EB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DE375A" w:rsidRPr="00C90B71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E375A" w:rsidRPr="00C90B71" w:rsidRDefault="00DE375A" w:rsidP="00CE3AD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E44" w:rsidRPr="00CE3AD7" w:rsidTr="00CE3AD7">
        <w:trPr>
          <w:trHeight w:val="454"/>
        </w:trPr>
        <w:tc>
          <w:tcPr>
            <w:tcW w:w="4252" w:type="dxa"/>
            <w:vAlign w:val="center"/>
          </w:tcPr>
          <w:p w:rsidR="00377E44" w:rsidRPr="00DE375A" w:rsidRDefault="00377E44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377E44" w:rsidRPr="00CE3AD7" w:rsidRDefault="001A05E8" w:rsidP="006D05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6D05F9">
              <w:rPr>
                <w:rFonts w:ascii="Arial" w:hAnsi="Arial" w:cs="Arial"/>
                <w:sz w:val="20"/>
                <w:szCs w:val="20"/>
              </w:rPr>
              <w:t>И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ТОГО: </w:t>
            </w:r>
            <w:r w:rsidR="006D05F9" w:rsidRPr="006D05F9">
              <w:rPr>
                <w:rFonts w:ascii="Arial" w:hAnsi="Arial" w:cs="Arial"/>
                <w:sz w:val="20"/>
                <w:szCs w:val="20"/>
              </w:rPr>
              <w:t>Д</w:t>
            </w:r>
            <w:r w:rsidRPr="00CE3AD7">
              <w:rPr>
                <w:rFonts w:ascii="Arial" w:hAnsi="Arial" w:cs="Arial"/>
                <w:sz w:val="20"/>
                <w:szCs w:val="20"/>
              </w:rPr>
              <w:t>окументов.</w:t>
            </w:r>
            <w:r w:rsidR="006D05F9">
              <w:rPr>
                <w:rFonts w:ascii="Arial" w:hAnsi="Arial" w:cs="Arial"/>
                <w:sz w:val="20"/>
                <w:szCs w:val="20"/>
              </w:rPr>
              <w:t xml:space="preserve"> Л</w:t>
            </w:r>
            <w:r w:rsidRPr="00CE3AD7">
              <w:rPr>
                <w:rFonts w:ascii="Arial" w:hAnsi="Arial" w:cs="Arial"/>
                <w:sz w:val="20"/>
                <w:szCs w:val="20"/>
              </w:rPr>
              <w:t>истов</w:t>
            </w:r>
          </w:p>
        </w:tc>
        <w:tc>
          <w:tcPr>
            <w:tcW w:w="1304" w:type="dxa"/>
            <w:vAlign w:val="center"/>
          </w:tcPr>
          <w:p w:rsidR="00377E44" w:rsidRPr="006D05F9" w:rsidRDefault="00377E44" w:rsidP="00CE3A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05E8" w:rsidRPr="00CE3AD7" w:rsidTr="00CE3AD7">
        <w:trPr>
          <w:trHeight w:val="454"/>
        </w:trPr>
        <w:tc>
          <w:tcPr>
            <w:tcW w:w="9638" w:type="dxa"/>
            <w:gridSpan w:val="3"/>
            <w:vAlign w:val="center"/>
          </w:tcPr>
          <w:p w:rsidR="001A05E8" w:rsidRPr="00CE3AD7" w:rsidRDefault="001A05E8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 – В графе «Примечание</w:t>
            </w:r>
            <w:r w:rsidRPr="00CE3AD7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 приведены: Ревизия документа/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203C" w:rsidRPr="00CE3AD7">
              <w:rPr>
                <w:rFonts w:ascii="Arial" w:hAnsi="Arial" w:cs="Arial"/>
                <w:sz w:val="20"/>
                <w:szCs w:val="20"/>
              </w:rPr>
              <w:t>П</w:t>
            </w:r>
            <w:r w:rsidRPr="00CE3AD7">
              <w:rPr>
                <w:rFonts w:ascii="Arial" w:hAnsi="Arial" w:cs="Arial"/>
                <w:sz w:val="20"/>
                <w:szCs w:val="20"/>
              </w:rPr>
              <w:t>орядковый номер документа в комплекте.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3AD7">
              <w:rPr>
                <w:rFonts w:ascii="Arial" w:hAnsi="Arial" w:cs="Arial"/>
                <w:sz w:val="20"/>
                <w:szCs w:val="20"/>
              </w:rPr>
              <w:t>Количество листов в документе</w:t>
            </w:r>
          </w:p>
        </w:tc>
      </w:tr>
    </w:tbl>
    <w:p w:rsidR="00377E44" w:rsidRPr="002423A7" w:rsidRDefault="00377E44" w:rsidP="001A05E8">
      <w:pPr>
        <w:tabs>
          <w:tab w:val="left" w:pos="7823"/>
          <w:tab w:val="right" w:pos="9638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377E44" w:rsidRP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22" w:rsidRDefault="00CC4822" w:rsidP="00A67B2A">
      <w:r>
        <w:separator/>
      </w:r>
    </w:p>
  </w:endnote>
  <w:endnote w:type="continuationSeparator" w:id="0">
    <w:p w:rsidR="00CC4822" w:rsidRDefault="00CC4822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7"/>
    </w:tblGrid>
    <w:tr w:rsidR="00464741" w:rsidRPr="00B154B1" w:rsidTr="00DE375A">
      <w:trPr>
        <w:trHeight w:val="567"/>
      </w:trPr>
      <w:tc>
        <w:tcPr>
          <w:tcW w:w="5102" w:type="dxa"/>
          <w:vAlign w:val="center"/>
        </w:tcPr>
        <w:p w:rsidR="00464741" w:rsidRPr="00CC438E" w:rsidRDefault="004954C7" w:rsidP="0022078A">
          <w:pPr>
            <w:ind w:left="113"/>
            <w:rPr>
              <w:rFonts w:ascii="Arial" w:hAnsi="Arial" w:cs="Arial"/>
              <w:color w:val="FF0000"/>
              <w:sz w:val="20"/>
              <w:szCs w:val="2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-556895</wp:posOffset>
                    </wp:positionH>
                    <wp:positionV relativeFrom="paragraph">
                      <wp:posOffset>-2414905</wp:posOffset>
                    </wp:positionV>
                    <wp:extent cx="287020" cy="1485900"/>
                    <wp:effectExtent l="0" t="0" r="1778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" cy="148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29A1" w:rsidRPr="00C17E41" w:rsidRDefault="00C17E41" w:rsidP="00F629A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43.85pt;margin-top:-190.1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" filled="f" stroked="f">
                    <v:textbox style="layout-flow:vertical;mso-layout-flow-alt:bottom-to-top" inset="0,0,0,0">
                      <w:txbxContent>
                        <w:p w:rsidR="00F629A1" w:rsidRPr="00C17E41" w:rsidRDefault="00C17E41" w:rsidP="00F629A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17E41">
            <w:rPr>
              <w:rFonts w:ascii="Arial" w:hAnsi="Arial" w:cs="Arial"/>
              <w:sz w:val="20"/>
              <w:szCs w:val="20"/>
              <w:lang w:val="en-US"/>
            </w:rPr>
            <w:t xml:space="preserve">KUR.0130.00USY.0.TZ.PA0025</w:t>
          </w:r>
          <w:r w:rsidR="00FC34CA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0D173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F629A1">
            <w:rPr>
              <w:rFonts w:ascii="Arial" w:hAnsi="Arial" w:cs="Arial"/>
              <w:sz w:val="20"/>
              <w:szCs w:val="20"/>
              <w:lang w:val="en-US"/>
            </w:rPr>
            <w:t>AB</w:t>
          </w:r>
          <w:r w:rsidR="00F629A1" w:rsidRPr="00CC438E">
            <w:rPr>
              <w:rFonts w:ascii="Arial" w:hAnsi="Arial" w:cs="Arial"/>
              <w:sz w:val="20"/>
              <w:szCs w:val="20"/>
              <w:lang w:val="en-US"/>
            </w:rPr>
            <w:t>0001</w:t>
          </w:r>
          <w:r w:rsidR="00A311C1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  <w:r w:rsidR="003C27EE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tc>
      <w:tc>
        <w:tcPr>
          <w:tcW w:w="4537" w:type="dxa"/>
          <w:vAlign w:val="center"/>
        </w:tcPr>
        <w:p w:rsidR="00464741" w:rsidRPr="00CC438E" w:rsidRDefault="00464741" w:rsidP="00DE375A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CC438E" w:rsidRDefault="00464741" w:rsidP="006328F5">
    <w:pPr>
      <w:pStyle w:val="af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22" w:rsidRDefault="00CC4822" w:rsidP="00A67B2A">
      <w:r>
        <w:separator/>
      </w:r>
    </w:p>
  </w:footnote>
  <w:footnote w:type="continuationSeparator" w:id="0">
    <w:p w:rsidR="00CC4822" w:rsidRDefault="00CC4822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CE3AD7" w:rsidTr="00CE3AD7">
      <w:trPr>
        <w:trHeight w:val="567"/>
      </w:trPr>
      <w:tc>
        <w:tcPr>
          <w:tcW w:w="3118" w:type="dxa"/>
          <w:vAlign w:val="center"/>
        </w:tcPr>
        <w:p w:rsidR="00464741" w:rsidRPr="00CE3AD7" w:rsidRDefault="00A571B1" w:rsidP="003C27EE">
          <w:pPr>
            <w:pStyle w:val="ad"/>
            <w:ind w:left="113" w:right="113"/>
            <w:rPr>
              <w:rFonts w:ascii="Arial" w:hAnsi="Arial" w:cs="Arial"/>
              <w:color w:val="FF0000"/>
              <w:lang w:val="en-US"/>
            </w:rPr>
          </w:pPr>
          <w:r>
            <w:rPr>
              <w:rFonts w:ascii="Arial" w:hAnsi="Arial" w:cs="Arial"/>
            </w:rPr>
            <w:t>АО «</w:t>
          </w:r>
          <w:proofErr w:type="spellStart"/>
          <w:r>
            <w:rPr>
              <w:rFonts w:ascii="Arial" w:hAnsi="Arial" w:cs="Arial"/>
            </w:rPr>
            <w:t>Атомэнергопроект</w:t>
          </w:r>
          <w:proofErr w:type="spellEnd"/>
          <w:r>
            <w:rPr>
              <w:rFonts w:ascii="Arial" w:hAnsi="Arial" w:cs="Arial"/>
            </w:rPr>
            <w:t>» НИАЭП</w:t>
          </w:r>
        </w:p>
      </w:tc>
      <w:tc>
        <w:tcPr>
          <w:tcW w:w="5386" w:type="dxa"/>
          <w:vAlign w:val="center"/>
        </w:tcPr>
        <w:p w:rsidR="00464741" w:rsidRPr="00090F4C" w:rsidRDefault="00464741" w:rsidP="00CE3AD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 xml:space="preserve">КУРСКАЯ </w:t>
          </w:r>
          <w:r w:rsidRPr="00090F4C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090F4C" w:rsidRDefault="00464741" w:rsidP="00F629A1">
          <w:pPr>
            <w:pStyle w:val="ad"/>
            <w:ind w:left="113" w:right="113"/>
            <w:jc w:val="right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>C</w:t>
          </w:r>
          <w:r w:rsidR="00F629A1" w:rsidRPr="00090F4C">
            <w:rPr>
              <w:rFonts w:ascii="Arial" w:hAnsi="Arial" w:cs="Arial"/>
              <w:lang w:val="ru-RU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1"/>
    <w:rsid w:val="00020CC7"/>
    <w:rsid w:val="00042707"/>
    <w:rsid w:val="00054560"/>
    <w:rsid w:val="00090F4C"/>
    <w:rsid w:val="000B285C"/>
    <w:rsid w:val="000D1732"/>
    <w:rsid w:val="000F7DA6"/>
    <w:rsid w:val="00100EAC"/>
    <w:rsid w:val="0010514D"/>
    <w:rsid w:val="001148AC"/>
    <w:rsid w:val="001167EB"/>
    <w:rsid w:val="00122697"/>
    <w:rsid w:val="001409D1"/>
    <w:rsid w:val="001562B9"/>
    <w:rsid w:val="001A05E8"/>
    <w:rsid w:val="001A5992"/>
    <w:rsid w:val="001E7A43"/>
    <w:rsid w:val="001F496D"/>
    <w:rsid w:val="001F4AD9"/>
    <w:rsid w:val="0022078A"/>
    <w:rsid w:val="002421E3"/>
    <w:rsid w:val="002423A7"/>
    <w:rsid w:val="00245AE1"/>
    <w:rsid w:val="0026513D"/>
    <w:rsid w:val="00271989"/>
    <w:rsid w:val="0029215A"/>
    <w:rsid w:val="002D7D13"/>
    <w:rsid w:val="00306406"/>
    <w:rsid w:val="00340D19"/>
    <w:rsid w:val="00362DE6"/>
    <w:rsid w:val="00377E44"/>
    <w:rsid w:val="003B6E25"/>
    <w:rsid w:val="003C27EE"/>
    <w:rsid w:val="003D3864"/>
    <w:rsid w:val="003D4AF0"/>
    <w:rsid w:val="003E1DEF"/>
    <w:rsid w:val="003F6E10"/>
    <w:rsid w:val="00404FED"/>
    <w:rsid w:val="004340D7"/>
    <w:rsid w:val="00464741"/>
    <w:rsid w:val="00473F6B"/>
    <w:rsid w:val="004819C6"/>
    <w:rsid w:val="004954C7"/>
    <w:rsid w:val="004C5F1B"/>
    <w:rsid w:val="004D310D"/>
    <w:rsid w:val="0050287E"/>
    <w:rsid w:val="00505811"/>
    <w:rsid w:val="00510151"/>
    <w:rsid w:val="00533062"/>
    <w:rsid w:val="005A2C40"/>
    <w:rsid w:val="005C447C"/>
    <w:rsid w:val="005F637C"/>
    <w:rsid w:val="00612643"/>
    <w:rsid w:val="00625C86"/>
    <w:rsid w:val="006328F5"/>
    <w:rsid w:val="00652A30"/>
    <w:rsid w:val="0067278C"/>
    <w:rsid w:val="006D05F9"/>
    <w:rsid w:val="00717F12"/>
    <w:rsid w:val="007253BA"/>
    <w:rsid w:val="00740EDD"/>
    <w:rsid w:val="007547F1"/>
    <w:rsid w:val="007D5AE4"/>
    <w:rsid w:val="007E023C"/>
    <w:rsid w:val="007E56B9"/>
    <w:rsid w:val="007F23C7"/>
    <w:rsid w:val="00807B18"/>
    <w:rsid w:val="00810319"/>
    <w:rsid w:val="00827FF8"/>
    <w:rsid w:val="00841316"/>
    <w:rsid w:val="00841EEA"/>
    <w:rsid w:val="00876BFA"/>
    <w:rsid w:val="00883371"/>
    <w:rsid w:val="0088728F"/>
    <w:rsid w:val="008913FA"/>
    <w:rsid w:val="009826F3"/>
    <w:rsid w:val="009856BC"/>
    <w:rsid w:val="009920DC"/>
    <w:rsid w:val="009A234A"/>
    <w:rsid w:val="009D04A4"/>
    <w:rsid w:val="009D3296"/>
    <w:rsid w:val="00A0186A"/>
    <w:rsid w:val="00A04220"/>
    <w:rsid w:val="00A311C1"/>
    <w:rsid w:val="00A53F2C"/>
    <w:rsid w:val="00A571B1"/>
    <w:rsid w:val="00A67B2A"/>
    <w:rsid w:val="00A77187"/>
    <w:rsid w:val="00A776FC"/>
    <w:rsid w:val="00A9385D"/>
    <w:rsid w:val="00A94381"/>
    <w:rsid w:val="00A979E4"/>
    <w:rsid w:val="00AA601B"/>
    <w:rsid w:val="00AA7124"/>
    <w:rsid w:val="00AD2707"/>
    <w:rsid w:val="00AD5750"/>
    <w:rsid w:val="00AE0EBD"/>
    <w:rsid w:val="00B053E9"/>
    <w:rsid w:val="00B154B1"/>
    <w:rsid w:val="00B32761"/>
    <w:rsid w:val="00B412B9"/>
    <w:rsid w:val="00B474E5"/>
    <w:rsid w:val="00B56F90"/>
    <w:rsid w:val="00BB7FE7"/>
    <w:rsid w:val="00BD3FF7"/>
    <w:rsid w:val="00BE19D7"/>
    <w:rsid w:val="00BF0681"/>
    <w:rsid w:val="00BF113D"/>
    <w:rsid w:val="00C17E41"/>
    <w:rsid w:val="00C235C5"/>
    <w:rsid w:val="00C52DCE"/>
    <w:rsid w:val="00C63275"/>
    <w:rsid w:val="00C90B71"/>
    <w:rsid w:val="00CC438E"/>
    <w:rsid w:val="00CC4822"/>
    <w:rsid w:val="00CD40B8"/>
    <w:rsid w:val="00CE3A7A"/>
    <w:rsid w:val="00CE3AD7"/>
    <w:rsid w:val="00CF575F"/>
    <w:rsid w:val="00D405B5"/>
    <w:rsid w:val="00D53C2D"/>
    <w:rsid w:val="00D61151"/>
    <w:rsid w:val="00D96657"/>
    <w:rsid w:val="00DE375A"/>
    <w:rsid w:val="00E11105"/>
    <w:rsid w:val="00E20725"/>
    <w:rsid w:val="00E42455"/>
    <w:rsid w:val="00E47119"/>
    <w:rsid w:val="00E5203C"/>
    <w:rsid w:val="00E52941"/>
    <w:rsid w:val="00E55E6B"/>
    <w:rsid w:val="00E65D92"/>
    <w:rsid w:val="00EA05E8"/>
    <w:rsid w:val="00EA1DFE"/>
    <w:rsid w:val="00EA721C"/>
    <w:rsid w:val="00EC02D8"/>
    <w:rsid w:val="00EC309D"/>
    <w:rsid w:val="00F2757E"/>
    <w:rsid w:val="00F61F7E"/>
    <w:rsid w:val="00F629A1"/>
    <w:rsid w:val="00F63A97"/>
    <w:rsid w:val="00F73874"/>
    <w:rsid w:val="00F902AA"/>
    <w:rsid w:val="00F90416"/>
    <w:rsid w:val="00FB2363"/>
    <w:rsid w:val="00FC34CA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1CE0C"/>
  <w15:docId w15:val="{BBF7B368-1E99-4716-9F26-7825EF6D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Title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Заголовок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20911913\&#1044;&#1086;&#1082;&#1091;&#1084;&#1077;&#1085;&#1090;&#1099;\&#1056;&#1072;&#1073;&#1086;&#1095;&#1082;&#1072;\&#1053;&#1086;&#1074;&#1072;&#1103;%20&#1087;&#1072;&#1087;&#1082;&#1072;\KUR.0130.00UNZ.SBA.TS.PA0031-MAB00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C89A-4230-42B0-B6D2-5E2325DE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KUR.0130.00UNZ.SBA.TS.PA0031-MAB0001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Штейн Вадим Максимович</dc:creator>
  <cp:lastModifiedBy>Штейн Вадим Максимович</cp:lastModifiedBy>
  <cp:revision>1</cp:revision>
  <cp:lastPrinted>2020-06-23T12:20:00Z</cp:lastPrinted>
  <dcterms:created xsi:type="dcterms:W3CDTF">2022-08-18T07:08:00Z</dcterms:created>
  <dcterms:modified xsi:type="dcterms:W3CDTF">2022-08-18T07:09:00Z</dcterms:modified>
</cp:coreProperties>
</file>